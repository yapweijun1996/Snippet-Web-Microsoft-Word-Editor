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1AAD39A9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03AE771EFB374D139449AF5828F48587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6CB9E3C9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32648643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557F9613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04855EF4" wp14:editId="0B9863AD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28FC0509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0289CB4F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499802085C634B9490A142C79FD3B951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7B49510A" w14:textId="77777777" w:rsidR="00A340F2" w:rsidRPr="00064E3E" w:rsidRDefault="00000000" w:rsidP="002F5404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date:"/>
                <w:tag w:val="Enter date:"/>
                <w:id w:val="231969675"/>
                <w:placeholder>
                  <w:docPart w:val="D19A64B480C94B14902B70D543B29FDC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sz w:val="32"/>
                    <w:szCs w:val="32"/>
                  </w:rPr>
                  <w:t>Date</w:t>
                </w:r>
              </w:sdtContent>
            </w:sdt>
          </w:p>
        </w:tc>
        <w:tc>
          <w:tcPr>
            <w:tcW w:w="3539" w:type="dxa"/>
            <w:hideMark/>
          </w:tcPr>
          <w:p w14:paraId="46B6E771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3F2C64B531B64C5CB3FFF7FC634A1616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71D9BFBA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7D3642768B9446FCA747520E37D450BE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</w:p>
        </w:tc>
        <w:tc>
          <w:tcPr>
            <w:tcW w:w="3539" w:type="dxa"/>
            <w:hideMark/>
          </w:tcPr>
          <w:p w14:paraId="499D2F11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Enter your company name:"/>
                <w:tag w:val="Enter your company name:"/>
                <w:id w:val="350161346"/>
                <w:placeholder>
                  <w:docPart w:val="C8C868D57F894559AB05CCA1B4F4A9CC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YOUR COMPANY</w:t>
                </w:r>
              </w:sdtContent>
            </w:sdt>
          </w:p>
          <w:p w14:paraId="2E23799E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1357180349"/>
                <w:placeholder>
                  <w:docPart w:val="BDE0101AC808427F8B8E37A03760287F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287557139"/>
              <w:placeholder>
                <w:docPart w:val="48B2A9DB34A64F68811EDF07EE4F429C"/>
              </w:placeholder>
              <w:temporary/>
              <w:showingPlcHdr/>
              <w15:appearance w15:val="hidden"/>
            </w:sdtPr>
            <w:sdtContent>
              <w:p w14:paraId="21FD5F18" w14:textId="77777777" w:rsidR="00CF2287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1035D425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15429914"/>
                <w:placeholder>
                  <w:docPart w:val="6A2D2E1F4977485783B179DA84DA4F5E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7C183A4C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-1224293375"/>
                <w:placeholder>
                  <w:docPart w:val="41B4D9BA2A3D4994AE0BFD1A5E2588C6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488171EA" w14:textId="77777777" w:rsidR="00A340F2" w:rsidRPr="00EC16CD" w:rsidRDefault="00000000" w:rsidP="002F5404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-1226066209"/>
                <w:placeholder>
                  <w:docPart w:val="ADF0E9CEE38B49ED87402354625D6856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</w:tr>
      <w:tr w:rsidR="00A340F2" w14:paraId="40610BBD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6759FABE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542B5778A79D4B2BA1EDBC4435B12410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01F52803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2135629126"/>
                <w:placeholder>
                  <w:docPart w:val="68D27A7337544CF9A28337E62EA7C125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-1198380150"/>
              <w:placeholder>
                <w:docPart w:val="504087447F0B40F181BAEEADCCFA38F8"/>
              </w:placeholder>
              <w:temporary/>
              <w:showingPlcHdr/>
              <w15:appearance w15:val="hidden"/>
            </w:sdtPr>
            <w:sdtContent>
              <w:p w14:paraId="350CBE87" w14:textId="77777777" w:rsidR="00A340F2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44F606CE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2102980467"/>
                <w:placeholder>
                  <w:docPart w:val="5065FB8184FE4DD99C2C445B9C17C97C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2D6FDB70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1062064642"/>
                <w:placeholder>
                  <w:docPart w:val="1842B6C3EF30492B96FD3342855BC473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37421FEB" w14:textId="77777777" w:rsidR="00A340F2" w:rsidRDefault="00000000" w:rsidP="002F5404">
            <w:pPr>
              <w:rPr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2138455500"/>
                <w:placeholder>
                  <w:docPart w:val="CD5006CC9ACC4EAFB9565520C2475FEB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  <w:tc>
          <w:tcPr>
            <w:tcW w:w="3539" w:type="dxa"/>
          </w:tcPr>
          <w:p w14:paraId="7ECF581A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7373E690" w14:textId="77777777" w:rsidR="00A340F2" w:rsidRDefault="00A340F2" w:rsidP="002F5404">
            <w:pPr>
              <w:jc w:val="center"/>
            </w:pPr>
          </w:p>
        </w:tc>
      </w:tr>
    </w:tbl>
    <w:p w14:paraId="660C1B03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0DF724FB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79753B9F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577F5C1C65CC4853889A0D97BD9BCA5F"/>
                </w:placeholder>
                <w:temporary/>
                <w:showingPlcHdr/>
                <w15:appearance w15:val="hidden"/>
              </w:sdtPr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217D346E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F4BF164E4C014497A13EF21B3D000521"/>
                </w:placeholder>
                <w:temporary/>
                <w:showingPlcHdr/>
                <w15:appearance w15:val="hidden"/>
              </w:sdtPr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15BE22E7018143F29501F728514DF1C5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shd w:val="clear" w:color="auto" w:fill="auto"/>
                <w:hideMark/>
              </w:tcPr>
              <w:p w14:paraId="5B512891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538E1CE3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88AB58E6706B474092A76CBE3E7B3C91"/>
                </w:placeholder>
                <w:temporary/>
                <w:showingPlcHdr/>
                <w15:appearance w15:val="hidden"/>
              </w:sdtPr>
              <w:sdtContent>
                <w:r w:rsidR="00CF2287">
                  <w:t>Due date</w:t>
                </w:r>
              </w:sdtContent>
            </w:sdt>
          </w:p>
        </w:tc>
      </w:tr>
      <w:tr w:rsidR="00A340F2" w14:paraId="33DAD1E9" w14:textId="77777777" w:rsidTr="00B727BE">
        <w:trPr>
          <w:trHeight w:hRule="exact" w:val="403"/>
        </w:trPr>
        <w:tc>
          <w:tcPr>
            <w:tcW w:w="2092" w:type="dxa"/>
          </w:tcPr>
          <w:p w14:paraId="5D5275F7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3F847B31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969159B098834F989D1727B57510E79E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5876E74F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649499BD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6CB3A0D9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4BA84F92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422E906E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440FCDDE025646FD86FDF8ADA5C580E7"/>
                </w:placeholder>
                <w:temporary/>
                <w:showingPlcHdr/>
                <w15:appearance w15:val="hidden"/>
              </w:sdtPr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8B16395C5F2E4C10AC5A00274F7AC24C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0F679F82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CFFA90F5F1974024853BB3B570297FF2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155F0603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9EB1D31EEF93492C9C3484199649DED3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79765503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13017B12" w14:textId="77777777" w:rsidR="000E7C40" w:rsidRDefault="000E7C40"/>
    <w:p w14:paraId="3ADB0BA6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328E9593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926576106"/>
            <w:placeholder>
              <w:docPart w:val="CE11F9B61090435A8CEFD52BA270844E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005ABC4B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71399772"/>
            <w:placeholder>
              <w:docPart w:val="05E5228BCE3547F49801064008302C8E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33F64CAF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0AE89B56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49561C54545A4CC1855C86AE4E19FA64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290251611"/>
                <w:placeholder>
                  <w:docPart w:val="D67453DC6A734A5D83148201E6303C5B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189BF83A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67395DBE46D94C359B3A6B0C0B656F41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0473321"/>
                <w:placeholder>
                  <w:docPart w:val="55DA060442F44E0A91799492004AC210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774F5D5D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6921254"/>
            <w:placeholder>
              <w:docPart w:val="7FE13815031A4CB2A84EF1C948C8C445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230CED57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142264931"/>
            <w:placeholder>
              <w:docPart w:val="4887C97FBA3F410B9BD68EF8EFBA1780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41F9DA47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2937AE0F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F8E578E3EFE2477C99730F99FEE9E2A8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585146362"/>
                <w:placeholder>
                  <w:docPart w:val="51DFC339764C49E3BA39062C1AE421FC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581D4E3D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D060322AF53743B996526D3BE85B8B62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752045910"/>
                <w:placeholder>
                  <w:docPart w:val="9964730BDFC24EA3B5C8FA2B58D490C3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08B7B497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806759184"/>
            <w:placeholder>
              <w:docPart w:val="BEF48768CDF946388EA7808DB9A421F6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3ABDA582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1688170736"/>
            <w:placeholder>
              <w:docPart w:val="D4B90E04CC484335AAE903B8646BBCEA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18833549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7C9FE8D0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1F256A84B42A433A9B4FD542F272B6AF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5938588"/>
                <w:placeholder>
                  <w:docPart w:val="02C9016FDFAA4BDBA00DBF528A57FE53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1DB375B7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A01C363CE6D9415C84A0EB6F45D405DD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796800901"/>
                <w:placeholder>
                  <w:docPart w:val="F250B3AE1A2B4AE0A0ED78FE68AB4217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7DC41D1F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7991938"/>
            <w:placeholder>
              <w:docPart w:val="2AE53DD032914415A6188A83C419E96F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0A97C6CC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1425107756"/>
            <w:placeholder>
              <w:docPart w:val="4D459E00CED84153AFCE71E99258D001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7BB22D96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7D8BDD82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8B5981255D1D4336896E4434741B5BA1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374459684"/>
                <w:placeholder>
                  <w:docPart w:val="71C8A536B600440CA287E2847B9EA814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79BDB48A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1399FA6AAC7B4E7F995D7E6B5795D79A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836292828"/>
                <w:placeholder>
                  <w:docPart w:val="3DEC891D9B004151A8E081C09752FAA5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676D2E3D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679E2C5D" w14:textId="77777777" w:rsidR="00A340F2" w:rsidRDefault="00000000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B88509D980F84410B5863FCB0D5824EB"/>
                </w:placeholder>
                <w:temporary/>
                <w:showingPlcHdr/>
                <w15:appearance w15:val="hidden"/>
              </w:sdtPr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</w:tcPr>
          <w:p w14:paraId="3A18E099" w14:textId="77777777" w:rsidR="00A340F2" w:rsidRDefault="00A340F2" w:rsidP="002F5404">
            <w:pPr>
              <w:jc w:val="right"/>
            </w:pPr>
          </w:p>
        </w:tc>
      </w:tr>
      <w:tr w:rsidR="00A340F2" w14:paraId="5C3FE329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6E98F965D585479F97C50208819FDC74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hideMark/>
              </w:tcPr>
              <w:p w14:paraId="6293C023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</w:tcPr>
          <w:p w14:paraId="593EE0B8" w14:textId="77777777" w:rsidR="00A340F2" w:rsidRDefault="00A340F2" w:rsidP="002F5404">
            <w:pPr>
              <w:jc w:val="right"/>
            </w:pPr>
          </w:p>
        </w:tc>
      </w:tr>
      <w:tr w:rsidR="00A340F2" w14:paraId="40FFEFD9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90703F3A2A1943BDAF5FA915895801AA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hideMark/>
              </w:tcPr>
              <w:p w14:paraId="19FA8073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</w:tcPr>
          <w:p w14:paraId="3A1E8C7A" w14:textId="77777777" w:rsidR="00A340F2" w:rsidRDefault="00A340F2" w:rsidP="002F5404">
            <w:pPr>
              <w:jc w:val="right"/>
            </w:pPr>
          </w:p>
        </w:tc>
      </w:tr>
    </w:tbl>
    <w:p w14:paraId="35A13545" w14:textId="77777777" w:rsidR="007201A7" w:rsidRPr="00A340F2" w:rsidRDefault="007201A7" w:rsidP="00A36725"/>
    <w:sectPr w:rsidR="007201A7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3E781" w14:textId="77777777" w:rsidR="00A8039C" w:rsidRDefault="00A8039C">
      <w:pPr>
        <w:spacing w:line="240" w:lineRule="auto"/>
      </w:pPr>
      <w:r>
        <w:separator/>
      </w:r>
    </w:p>
    <w:p w14:paraId="3B950745" w14:textId="77777777" w:rsidR="00A8039C" w:rsidRDefault="00A8039C"/>
  </w:endnote>
  <w:endnote w:type="continuationSeparator" w:id="0">
    <w:p w14:paraId="6B81DE19" w14:textId="77777777" w:rsidR="00A8039C" w:rsidRDefault="00A8039C">
      <w:pPr>
        <w:spacing w:line="240" w:lineRule="auto"/>
      </w:pPr>
      <w:r>
        <w:continuationSeparator/>
      </w:r>
    </w:p>
    <w:p w14:paraId="70324A3C" w14:textId="77777777" w:rsidR="00A8039C" w:rsidRDefault="00A803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8928A" w14:textId="77777777" w:rsidR="007201A7" w:rsidRDefault="007201A7">
    <w:pPr>
      <w:pStyle w:val="Footer"/>
    </w:pPr>
  </w:p>
  <w:p w14:paraId="2BDA5E7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4734D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1F5C5A2" wp14:editId="4CAB7DD7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66A80A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F5C5A2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5266A80A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8FBAA" w14:textId="77777777" w:rsidR="00A8039C" w:rsidRDefault="00A8039C">
      <w:pPr>
        <w:spacing w:line="240" w:lineRule="auto"/>
      </w:pPr>
      <w:r>
        <w:separator/>
      </w:r>
    </w:p>
    <w:p w14:paraId="25FB79E8" w14:textId="77777777" w:rsidR="00A8039C" w:rsidRDefault="00A8039C"/>
  </w:footnote>
  <w:footnote w:type="continuationSeparator" w:id="0">
    <w:p w14:paraId="4CF810AF" w14:textId="77777777" w:rsidR="00A8039C" w:rsidRDefault="00A8039C">
      <w:pPr>
        <w:spacing w:line="240" w:lineRule="auto"/>
      </w:pPr>
      <w:r>
        <w:continuationSeparator/>
      </w:r>
    </w:p>
    <w:p w14:paraId="63A4F911" w14:textId="77777777" w:rsidR="00A8039C" w:rsidRDefault="00A803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A44E3" w14:textId="77777777" w:rsidR="007201A7" w:rsidRDefault="007201A7"/>
  <w:p w14:paraId="4D616BA4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6D37D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E6EEAC" wp14:editId="0A5F380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077E77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6EEAC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A077E77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075417">
    <w:abstractNumId w:val="9"/>
  </w:num>
  <w:num w:numId="2" w16cid:durableId="612977305">
    <w:abstractNumId w:val="7"/>
  </w:num>
  <w:num w:numId="3" w16cid:durableId="1546944279">
    <w:abstractNumId w:val="6"/>
  </w:num>
  <w:num w:numId="4" w16cid:durableId="1773940910">
    <w:abstractNumId w:val="5"/>
  </w:num>
  <w:num w:numId="5" w16cid:durableId="1232230968">
    <w:abstractNumId w:val="4"/>
  </w:num>
  <w:num w:numId="6" w16cid:durableId="922763674">
    <w:abstractNumId w:val="8"/>
  </w:num>
  <w:num w:numId="7" w16cid:durableId="930241457">
    <w:abstractNumId w:val="3"/>
  </w:num>
  <w:num w:numId="8" w16cid:durableId="1581284987">
    <w:abstractNumId w:val="2"/>
  </w:num>
  <w:num w:numId="9" w16cid:durableId="411779926">
    <w:abstractNumId w:val="1"/>
  </w:num>
  <w:num w:numId="10" w16cid:durableId="598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0F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3E5F0F"/>
    <w:rsid w:val="004858C9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A8039C"/>
    <w:rsid w:val="00B66C63"/>
    <w:rsid w:val="00B727BE"/>
    <w:rsid w:val="00CE3710"/>
    <w:rsid w:val="00CF2287"/>
    <w:rsid w:val="00D15D36"/>
    <w:rsid w:val="00D33124"/>
    <w:rsid w:val="00D73210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9E2D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no\AppData\Local\Microsoft\Office\16.0\DTS\en-US%7b8E370963-B8EB-49FA-A7F7-5977F087FFE6%7d\%7b13815AF0-F763-4B84-A6F2-27C3A14D28DB%7dTF6fd441b8-4f38-4d5b-9d90-9b8b007e3c9d5b0b3636_win32-c159e9a4d4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3AE771EFB374D139449AF5828F48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DC54-6DFB-4EEE-B560-94F421A1518E}"/>
      </w:docPartPr>
      <w:docPartBody>
        <w:p w:rsidR="00000000" w:rsidRDefault="00000000">
          <w:pPr>
            <w:pStyle w:val="03AE771EFB374D139449AF5828F48587"/>
          </w:pPr>
          <w:r w:rsidRPr="00064E3E">
            <w:t>INVOICe</w:t>
          </w:r>
        </w:p>
      </w:docPartBody>
    </w:docPart>
    <w:docPart>
      <w:docPartPr>
        <w:name w:val="499802085C634B9490A142C79FD3B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28230-70FF-4435-BDB6-DB9B95ABFBAE}"/>
      </w:docPartPr>
      <w:docPartBody>
        <w:p w:rsidR="00000000" w:rsidRDefault="00000000">
          <w:pPr>
            <w:pStyle w:val="499802085C634B9490A142C79FD3B951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D19A64B480C94B14902B70D543B29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E3A16-637A-4B77-A08F-C1A079E96ECA}"/>
      </w:docPartPr>
      <w:docPartBody>
        <w:p w:rsidR="00000000" w:rsidRDefault="00000000">
          <w:pPr>
            <w:pStyle w:val="D19A64B480C94B14902B70D543B29FDC"/>
          </w:pPr>
          <w:r w:rsidRPr="00064E3E">
            <w:rPr>
              <w:rFonts w:cstheme="minorHAnsi"/>
              <w:sz w:val="32"/>
              <w:szCs w:val="32"/>
            </w:rPr>
            <w:t>Date</w:t>
          </w:r>
        </w:p>
      </w:docPartBody>
    </w:docPart>
    <w:docPart>
      <w:docPartPr>
        <w:name w:val="3F2C64B531B64C5CB3FFF7FC634A1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21B1F-16F3-4D1E-9856-4018CB1627D3}"/>
      </w:docPartPr>
      <w:docPartBody>
        <w:p w:rsidR="00000000" w:rsidRDefault="00000000">
          <w:pPr>
            <w:pStyle w:val="3F2C64B531B64C5CB3FFF7FC634A1616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7D3642768B9446FCA747520E37D45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B144D-906D-4B87-B94D-8D6F791CE10B}"/>
      </w:docPartPr>
      <w:docPartBody>
        <w:p w:rsidR="00000000" w:rsidRDefault="00000000">
          <w:pPr>
            <w:pStyle w:val="7D3642768B9446FCA747520E37D450BE"/>
          </w:pPr>
          <w:r w:rsidRPr="00064E3E">
            <w:rPr>
              <w:rFonts w:cstheme="minorHAnsi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C8C868D57F894559AB05CCA1B4F4A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8FFDE-5756-4A1B-A08B-AF5B0EC708BF}"/>
      </w:docPartPr>
      <w:docPartBody>
        <w:p w:rsidR="00000000" w:rsidRDefault="00000000">
          <w:pPr>
            <w:pStyle w:val="C8C868D57F894559AB05CCA1B4F4A9CC"/>
          </w:pPr>
          <w:r w:rsidRPr="00064E3E">
            <w:rPr>
              <w:rFonts w:asciiTheme="majorHAnsi" w:hAnsiTheme="majorHAnsi"/>
              <w:color w:val="000000" w:themeColor="text1"/>
            </w:rPr>
            <w:t>YOUR COMPANY</w:t>
          </w:r>
        </w:p>
      </w:docPartBody>
    </w:docPart>
    <w:docPart>
      <w:docPartPr>
        <w:name w:val="BDE0101AC808427F8B8E37A03760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B8A4-0D91-411B-8012-3CC6E2143E66}"/>
      </w:docPartPr>
      <w:docPartBody>
        <w:p w:rsidR="00000000" w:rsidRDefault="00000000">
          <w:pPr>
            <w:pStyle w:val="BDE0101AC808427F8B8E37A03760287F"/>
          </w:pPr>
          <w:r w:rsidRPr="00064E3E">
            <w:rPr>
              <w:rFonts w:cstheme="minorHAnsi"/>
              <w:color w:val="000000" w:themeColor="text1"/>
            </w:rPr>
            <w:t>Street Address</w:t>
          </w:r>
        </w:p>
      </w:docPartBody>
    </w:docPart>
    <w:docPart>
      <w:docPartPr>
        <w:name w:val="48B2A9DB34A64F68811EDF07EE4F4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2C4-2C3C-421B-BC07-3E8A88CC5478}"/>
      </w:docPartPr>
      <w:docPartBody>
        <w:p w:rsidR="00000000" w:rsidRDefault="00000000">
          <w:pPr>
            <w:pStyle w:val="48B2A9DB34A64F68811EDF07EE4F429C"/>
          </w:pPr>
          <w:r w:rsidRPr="00064E3E">
            <w:rPr>
              <w:rFonts w:cstheme="minorHAnsi"/>
              <w:color w:val="000000" w:themeColor="text1"/>
            </w:rPr>
            <w:t>City, ST ZIP Code</w:t>
          </w:r>
        </w:p>
      </w:docPartBody>
    </w:docPart>
    <w:docPart>
      <w:docPartPr>
        <w:name w:val="6A2D2E1F4977485783B179DA84DA4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E6FC3-D5FE-4625-8FB9-9E531A81DFE6}"/>
      </w:docPartPr>
      <w:docPartBody>
        <w:p w:rsidR="00000000" w:rsidRDefault="00000000">
          <w:pPr>
            <w:pStyle w:val="6A2D2E1F4977485783B179DA84DA4F5E"/>
          </w:pPr>
          <w:r w:rsidRPr="00064E3E">
            <w:rPr>
              <w:rFonts w:cstheme="minorHAnsi"/>
              <w:color w:val="000000" w:themeColor="text1"/>
            </w:rPr>
            <w:t>Phone</w:t>
          </w:r>
        </w:p>
      </w:docPartBody>
    </w:docPart>
    <w:docPart>
      <w:docPartPr>
        <w:name w:val="41B4D9BA2A3D4994AE0BFD1A5E258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012BA-268C-4EC8-89CF-FB32FDD3F51B}"/>
      </w:docPartPr>
      <w:docPartBody>
        <w:p w:rsidR="00000000" w:rsidRDefault="00000000">
          <w:pPr>
            <w:pStyle w:val="41B4D9BA2A3D4994AE0BFD1A5E2588C6"/>
          </w:pPr>
          <w:r w:rsidRPr="00064E3E">
            <w:rPr>
              <w:rFonts w:cstheme="minorHAnsi"/>
              <w:color w:val="000000" w:themeColor="text1"/>
            </w:rPr>
            <w:t>Fax</w:t>
          </w:r>
        </w:p>
      </w:docPartBody>
    </w:docPart>
    <w:docPart>
      <w:docPartPr>
        <w:name w:val="ADF0E9CEE38B49ED87402354625D6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80683-3C7F-461F-846E-506DC0A5087D}"/>
      </w:docPartPr>
      <w:docPartBody>
        <w:p w:rsidR="00000000" w:rsidRDefault="00000000">
          <w:pPr>
            <w:pStyle w:val="ADF0E9CEE38B49ED87402354625D6856"/>
          </w:pPr>
          <w:r w:rsidRPr="00064E3E">
            <w:rPr>
              <w:rFonts w:cstheme="minorHAnsi"/>
              <w:color w:val="000000" w:themeColor="text1"/>
            </w:rPr>
            <w:t>Email</w:t>
          </w:r>
        </w:p>
      </w:docPartBody>
    </w:docPart>
    <w:docPart>
      <w:docPartPr>
        <w:name w:val="542B5778A79D4B2BA1EDBC4435B12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18136-44DD-46EE-BEF1-B661BE2AF6C5}"/>
      </w:docPartPr>
      <w:docPartBody>
        <w:p w:rsidR="00000000" w:rsidRDefault="00000000">
          <w:pPr>
            <w:pStyle w:val="542B5778A79D4B2BA1EDBC4435B12410"/>
          </w:pPr>
          <w:r w:rsidRPr="00064E3E">
            <w:rPr>
              <w:rFonts w:asciiTheme="majorHAnsi" w:hAnsiTheme="majorHAnsi"/>
              <w:color w:val="000000" w:themeColor="text1"/>
            </w:rPr>
            <w:t>INVOICE TO</w:t>
          </w:r>
        </w:p>
      </w:docPartBody>
    </w:docPart>
    <w:docPart>
      <w:docPartPr>
        <w:name w:val="68D27A7337544CF9A28337E62EA7C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D557F-FC6E-4B13-B558-01FCB337B986}"/>
      </w:docPartPr>
      <w:docPartBody>
        <w:p w:rsidR="00000000" w:rsidRDefault="00000000">
          <w:pPr>
            <w:pStyle w:val="68D27A7337544CF9A28337E62EA7C125"/>
          </w:pPr>
          <w:r w:rsidRPr="00064E3E">
            <w:rPr>
              <w:rFonts w:cstheme="minorHAnsi"/>
              <w:color w:val="000000" w:themeColor="text1"/>
            </w:rPr>
            <w:t>Street Address</w:t>
          </w:r>
        </w:p>
      </w:docPartBody>
    </w:docPart>
    <w:docPart>
      <w:docPartPr>
        <w:name w:val="504087447F0B40F181BAEEADCCFA3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B5C98-5C5A-48B2-9830-2EFA4032976E}"/>
      </w:docPartPr>
      <w:docPartBody>
        <w:p w:rsidR="00000000" w:rsidRDefault="00000000">
          <w:pPr>
            <w:pStyle w:val="504087447F0B40F181BAEEADCCFA38F8"/>
          </w:pPr>
          <w:r w:rsidRPr="00064E3E">
            <w:rPr>
              <w:rFonts w:cstheme="minorHAnsi"/>
              <w:color w:val="000000" w:themeColor="text1"/>
            </w:rPr>
            <w:t>City, ST ZIP Code</w:t>
          </w:r>
        </w:p>
      </w:docPartBody>
    </w:docPart>
    <w:docPart>
      <w:docPartPr>
        <w:name w:val="5065FB8184FE4DD99C2C445B9C17C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70714-E29C-4CC3-9E80-2DCA2FE2274E}"/>
      </w:docPartPr>
      <w:docPartBody>
        <w:p w:rsidR="00000000" w:rsidRDefault="00000000">
          <w:pPr>
            <w:pStyle w:val="5065FB8184FE4DD99C2C445B9C17C97C"/>
          </w:pPr>
          <w:r w:rsidRPr="00064E3E">
            <w:rPr>
              <w:rFonts w:cstheme="minorHAnsi"/>
              <w:color w:val="000000" w:themeColor="text1"/>
            </w:rPr>
            <w:t>Phone</w:t>
          </w:r>
        </w:p>
      </w:docPartBody>
    </w:docPart>
    <w:docPart>
      <w:docPartPr>
        <w:name w:val="1842B6C3EF30492B96FD3342855BC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C7F7-CC80-41C8-B3EC-F68AC58DE3A7}"/>
      </w:docPartPr>
      <w:docPartBody>
        <w:p w:rsidR="00000000" w:rsidRDefault="00000000">
          <w:pPr>
            <w:pStyle w:val="1842B6C3EF30492B96FD3342855BC473"/>
          </w:pPr>
          <w:r w:rsidRPr="00064E3E">
            <w:rPr>
              <w:rFonts w:cstheme="minorHAnsi"/>
              <w:color w:val="000000" w:themeColor="text1"/>
            </w:rPr>
            <w:t>Fax</w:t>
          </w:r>
        </w:p>
      </w:docPartBody>
    </w:docPart>
    <w:docPart>
      <w:docPartPr>
        <w:name w:val="CD5006CC9ACC4EAFB9565520C2475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601DB-57CA-4088-82F4-EDD70461F11C}"/>
      </w:docPartPr>
      <w:docPartBody>
        <w:p w:rsidR="00000000" w:rsidRDefault="00000000">
          <w:pPr>
            <w:pStyle w:val="CD5006CC9ACC4EAFB9565520C2475FEB"/>
          </w:pPr>
          <w:r w:rsidRPr="00064E3E">
            <w:rPr>
              <w:rFonts w:cstheme="minorHAnsi"/>
              <w:color w:val="000000" w:themeColor="text1"/>
            </w:rPr>
            <w:t>Email</w:t>
          </w:r>
        </w:p>
      </w:docPartBody>
    </w:docPart>
    <w:docPart>
      <w:docPartPr>
        <w:name w:val="577F5C1C65CC4853889A0D97BD9BC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D92BF-6C98-44AC-907D-CC664A8801F8}"/>
      </w:docPartPr>
      <w:docPartBody>
        <w:p w:rsidR="00000000" w:rsidRDefault="00000000">
          <w:pPr>
            <w:pStyle w:val="577F5C1C65CC4853889A0D97BD9BCA5F"/>
          </w:pPr>
          <w:r>
            <w:t>SALESPERSON</w:t>
          </w:r>
        </w:p>
      </w:docPartBody>
    </w:docPart>
    <w:docPart>
      <w:docPartPr>
        <w:name w:val="F4BF164E4C014497A13EF21B3D000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DAD1E-109E-461B-A259-D7DDD9E23D90}"/>
      </w:docPartPr>
      <w:docPartBody>
        <w:p w:rsidR="00000000" w:rsidRDefault="00000000">
          <w:pPr>
            <w:pStyle w:val="F4BF164E4C014497A13EF21B3D000521"/>
          </w:pPr>
          <w:r>
            <w:t>Job</w:t>
          </w:r>
        </w:p>
      </w:docPartBody>
    </w:docPart>
    <w:docPart>
      <w:docPartPr>
        <w:name w:val="15BE22E7018143F29501F728514DF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1C034-292D-40AE-B93F-5BFE0B532A12}"/>
      </w:docPartPr>
      <w:docPartBody>
        <w:p w:rsidR="00000000" w:rsidRDefault="00000000">
          <w:pPr>
            <w:pStyle w:val="15BE22E7018143F29501F728514DF1C5"/>
          </w:pPr>
          <w:r>
            <w:t>Payment Terms</w:t>
          </w:r>
        </w:p>
      </w:docPartBody>
    </w:docPart>
    <w:docPart>
      <w:docPartPr>
        <w:name w:val="88AB58E6706B474092A76CBE3E7B3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F2E8A-20F5-48F5-B6E2-F27EA620C6C2}"/>
      </w:docPartPr>
      <w:docPartBody>
        <w:p w:rsidR="00000000" w:rsidRDefault="00000000">
          <w:pPr>
            <w:pStyle w:val="88AB58E6706B474092A76CBE3E7B3C91"/>
          </w:pPr>
          <w:r>
            <w:t>Due date</w:t>
          </w:r>
        </w:p>
      </w:docPartBody>
    </w:docPart>
    <w:docPart>
      <w:docPartPr>
        <w:name w:val="969159B098834F989D1727B57510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C24D3-CB81-4DE3-832D-E46C0CC60AA3}"/>
      </w:docPartPr>
      <w:docPartBody>
        <w:p w:rsidR="00000000" w:rsidRDefault="00000000">
          <w:pPr>
            <w:pStyle w:val="969159B098834F989D1727B57510E79E"/>
          </w:pPr>
          <w:r w:rsidRPr="00064E3E">
            <w:rPr>
              <w:rFonts w:cstheme="minorHAnsi"/>
              <w:sz w:val="22"/>
            </w:rPr>
            <w:t>Due on Receipt</w:t>
          </w:r>
        </w:p>
      </w:docPartBody>
    </w:docPart>
    <w:docPart>
      <w:docPartPr>
        <w:name w:val="440FCDDE025646FD86FDF8ADA5C58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D7DC8-49EB-4844-8238-8795892CA5A4}"/>
      </w:docPartPr>
      <w:docPartBody>
        <w:p w:rsidR="00000000" w:rsidRDefault="00000000">
          <w:pPr>
            <w:pStyle w:val="440FCDDE025646FD86FDF8ADA5C580E7"/>
          </w:pPr>
          <w:r>
            <w:t>Quantity</w:t>
          </w:r>
        </w:p>
      </w:docPartBody>
    </w:docPart>
    <w:docPart>
      <w:docPartPr>
        <w:name w:val="8B16395C5F2E4C10AC5A00274F7AC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539F3-A4BD-4D69-A3DD-66BABCDAEF7C}"/>
      </w:docPartPr>
      <w:docPartBody>
        <w:p w:rsidR="00000000" w:rsidRDefault="00000000">
          <w:pPr>
            <w:pStyle w:val="8B16395C5F2E4C10AC5A00274F7AC24C"/>
          </w:pPr>
          <w:r>
            <w:t>Description</w:t>
          </w:r>
        </w:p>
      </w:docPartBody>
    </w:docPart>
    <w:docPart>
      <w:docPartPr>
        <w:name w:val="CFFA90F5F1974024853BB3B570297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FA5AA-D8BB-4AE7-AA1D-254B7FDF6745}"/>
      </w:docPartPr>
      <w:docPartBody>
        <w:p w:rsidR="00000000" w:rsidRDefault="00000000">
          <w:pPr>
            <w:pStyle w:val="CFFA90F5F1974024853BB3B570297FF2"/>
          </w:pPr>
          <w:r>
            <w:t>Unit Price</w:t>
          </w:r>
        </w:p>
      </w:docPartBody>
    </w:docPart>
    <w:docPart>
      <w:docPartPr>
        <w:name w:val="9EB1D31EEF93492C9C3484199649D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F235D-EC22-4595-9102-C78C8BBD966B}"/>
      </w:docPartPr>
      <w:docPartBody>
        <w:p w:rsidR="00000000" w:rsidRDefault="00000000">
          <w:pPr>
            <w:pStyle w:val="9EB1D31EEF93492C9C3484199649DED3"/>
          </w:pPr>
          <w:r>
            <w:t>Line Total</w:t>
          </w:r>
        </w:p>
      </w:docPartBody>
    </w:docPart>
    <w:docPart>
      <w:docPartPr>
        <w:name w:val="CE11F9B61090435A8CEFD52BA2708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6472-2465-40E6-9675-3386008EC59D}"/>
      </w:docPartPr>
      <w:docPartBody>
        <w:p w:rsidR="00000000" w:rsidRDefault="00000000">
          <w:pPr>
            <w:pStyle w:val="CE11F9B61090435A8CEFD52BA270844E"/>
          </w:pPr>
          <w:r>
            <w:t>Product</w:t>
          </w:r>
        </w:p>
      </w:docPartBody>
    </w:docPart>
    <w:docPart>
      <w:docPartPr>
        <w:name w:val="05E5228BCE3547F49801064008302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48416-69B0-4D6D-B3E6-2AC5C77B2F8A}"/>
      </w:docPartPr>
      <w:docPartBody>
        <w:p w:rsidR="00000000" w:rsidRDefault="00000000">
          <w:pPr>
            <w:pStyle w:val="05E5228BCE3547F49801064008302C8E"/>
          </w:pPr>
          <w:r>
            <w:t>Product description</w:t>
          </w:r>
        </w:p>
      </w:docPartBody>
    </w:docPart>
    <w:docPart>
      <w:docPartPr>
        <w:name w:val="49561C54545A4CC1855C86AE4E19F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61E49-AA49-4320-9BDF-82E4FB98942F}"/>
      </w:docPartPr>
      <w:docPartBody>
        <w:p w:rsidR="00000000" w:rsidRDefault="00000000">
          <w:pPr>
            <w:pStyle w:val="49561C54545A4CC1855C86AE4E19FA64"/>
          </w:pPr>
          <w:r>
            <w:rPr>
              <w:lang w:eastAsia="ja-JP"/>
            </w:rPr>
            <w:t>$</w:t>
          </w:r>
        </w:p>
      </w:docPartBody>
    </w:docPart>
    <w:docPart>
      <w:docPartPr>
        <w:name w:val="D67453DC6A734A5D83148201E6303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94FB7-8BCD-449F-BCC3-1B179517BBBF}"/>
      </w:docPartPr>
      <w:docPartBody>
        <w:p w:rsidR="00000000" w:rsidRDefault="00000000">
          <w:pPr>
            <w:pStyle w:val="D67453DC6A734A5D83148201E6303C5B"/>
          </w:pPr>
          <w:r w:rsidRPr="00CF2287">
            <w:t>A</w:t>
          </w:r>
          <w:r>
            <w:t>mount</w:t>
          </w:r>
        </w:p>
      </w:docPartBody>
    </w:docPart>
    <w:docPart>
      <w:docPartPr>
        <w:name w:val="67395DBE46D94C359B3A6B0C0B656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A9141-7B8D-4C94-B45F-AD1CF588D4BD}"/>
      </w:docPartPr>
      <w:docPartBody>
        <w:p w:rsidR="00000000" w:rsidRDefault="00000000">
          <w:pPr>
            <w:pStyle w:val="67395DBE46D94C359B3A6B0C0B656F4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55DA060442F44E0A91799492004A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0E2F1-3279-4AB0-9377-4FECABDE8D3F}"/>
      </w:docPartPr>
      <w:docPartBody>
        <w:p w:rsidR="00000000" w:rsidRDefault="00000000">
          <w:pPr>
            <w:pStyle w:val="55DA060442F44E0A91799492004AC210"/>
          </w:pPr>
          <w:r w:rsidRPr="00CF2287">
            <w:t>A</w:t>
          </w:r>
          <w:r>
            <w:t>mount</w:t>
          </w:r>
        </w:p>
      </w:docPartBody>
    </w:docPart>
    <w:docPart>
      <w:docPartPr>
        <w:name w:val="7FE13815031A4CB2A84EF1C948C8C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AB482-85EF-4AD2-9BF0-CE8F56A9BA06}"/>
      </w:docPartPr>
      <w:docPartBody>
        <w:p w:rsidR="00000000" w:rsidRDefault="00000000">
          <w:pPr>
            <w:pStyle w:val="7FE13815031A4CB2A84EF1C948C8C445"/>
          </w:pPr>
          <w:r>
            <w:t>Product</w:t>
          </w:r>
        </w:p>
      </w:docPartBody>
    </w:docPart>
    <w:docPart>
      <w:docPartPr>
        <w:name w:val="4887C97FBA3F410B9BD68EF8EFBA1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AB032-EBDE-4380-A87C-7373BB1D0BBA}"/>
      </w:docPartPr>
      <w:docPartBody>
        <w:p w:rsidR="00000000" w:rsidRDefault="00000000">
          <w:pPr>
            <w:pStyle w:val="4887C97FBA3F410B9BD68EF8EFBA1780"/>
          </w:pPr>
          <w:r>
            <w:t>Product description</w:t>
          </w:r>
        </w:p>
      </w:docPartBody>
    </w:docPart>
    <w:docPart>
      <w:docPartPr>
        <w:name w:val="F8E578E3EFE2477C99730F99FEE9E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D58C1-B0C3-4744-BADB-ECBAF8427C3C}"/>
      </w:docPartPr>
      <w:docPartBody>
        <w:p w:rsidR="00000000" w:rsidRDefault="00000000">
          <w:pPr>
            <w:pStyle w:val="F8E578E3EFE2477C99730F99FEE9E2A8"/>
          </w:pPr>
          <w:r>
            <w:rPr>
              <w:lang w:eastAsia="ja-JP"/>
            </w:rPr>
            <w:t>$</w:t>
          </w:r>
        </w:p>
      </w:docPartBody>
    </w:docPart>
    <w:docPart>
      <w:docPartPr>
        <w:name w:val="51DFC339764C49E3BA39062C1AE42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F51E4-778D-447F-8020-5B54E7FC2696}"/>
      </w:docPartPr>
      <w:docPartBody>
        <w:p w:rsidR="00000000" w:rsidRDefault="00000000">
          <w:pPr>
            <w:pStyle w:val="51DFC339764C49E3BA39062C1AE421FC"/>
          </w:pPr>
          <w:r w:rsidRPr="00CF2287">
            <w:t>A</w:t>
          </w:r>
          <w:r>
            <w:t>mount</w:t>
          </w:r>
        </w:p>
      </w:docPartBody>
    </w:docPart>
    <w:docPart>
      <w:docPartPr>
        <w:name w:val="D060322AF53743B996526D3BE85B8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F9260-9C16-4853-B44A-C6AD919BF0F6}"/>
      </w:docPartPr>
      <w:docPartBody>
        <w:p w:rsidR="00000000" w:rsidRDefault="00000000">
          <w:pPr>
            <w:pStyle w:val="D060322AF53743B996526D3BE85B8B62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964730BDFC24EA3B5C8FA2B58D49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3C25E-3C6B-4952-84FF-28A39CCEEABF}"/>
      </w:docPartPr>
      <w:docPartBody>
        <w:p w:rsidR="00000000" w:rsidRDefault="00000000">
          <w:pPr>
            <w:pStyle w:val="9964730BDFC24EA3B5C8FA2B58D490C3"/>
          </w:pPr>
          <w:r w:rsidRPr="00CF2287">
            <w:t>A</w:t>
          </w:r>
          <w:r>
            <w:t>mount</w:t>
          </w:r>
        </w:p>
      </w:docPartBody>
    </w:docPart>
    <w:docPart>
      <w:docPartPr>
        <w:name w:val="BEF48768CDF946388EA7808DB9A42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458BD-3D93-4AA5-AD54-3C83B37FB14C}"/>
      </w:docPartPr>
      <w:docPartBody>
        <w:p w:rsidR="00000000" w:rsidRDefault="00000000">
          <w:pPr>
            <w:pStyle w:val="BEF48768CDF946388EA7808DB9A421F6"/>
          </w:pPr>
          <w:r>
            <w:t>Product</w:t>
          </w:r>
        </w:p>
      </w:docPartBody>
    </w:docPart>
    <w:docPart>
      <w:docPartPr>
        <w:name w:val="D4B90E04CC484335AAE903B8646BB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34677-8B79-4762-BA3F-883F26D3D84A}"/>
      </w:docPartPr>
      <w:docPartBody>
        <w:p w:rsidR="00000000" w:rsidRDefault="00000000">
          <w:pPr>
            <w:pStyle w:val="D4B90E04CC484335AAE903B8646BBCEA"/>
          </w:pPr>
          <w:r>
            <w:t>Product description</w:t>
          </w:r>
        </w:p>
      </w:docPartBody>
    </w:docPart>
    <w:docPart>
      <w:docPartPr>
        <w:name w:val="1F256A84B42A433A9B4FD542F272B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7024F-9E11-4D10-9DB7-628E706C6CEC}"/>
      </w:docPartPr>
      <w:docPartBody>
        <w:p w:rsidR="00000000" w:rsidRDefault="00000000">
          <w:pPr>
            <w:pStyle w:val="1F256A84B42A433A9B4FD542F272B6AF"/>
          </w:pPr>
          <w:r>
            <w:rPr>
              <w:lang w:eastAsia="ja-JP"/>
            </w:rPr>
            <w:t>$</w:t>
          </w:r>
        </w:p>
      </w:docPartBody>
    </w:docPart>
    <w:docPart>
      <w:docPartPr>
        <w:name w:val="02C9016FDFAA4BDBA00DBF528A57F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AB66A-75CC-4D0F-A300-77AB0F528272}"/>
      </w:docPartPr>
      <w:docPartBody>
        <w:p w:rsidR="00000000" w:rsidRDefault="00000000">
          <w:pPr>
            <w:pStyle w:val="02C9016FDFAA4BDBA00DBF528A57FE53"/>
          </w:pPr>
          <w:r w:rsidRPr="00CF2287">
            <w:t>A</w:t>
          </w:r>
          <w:r>
            <w:t>mount</w:t>
          </w:r>
        </w:p>
      </w:docPartBody>
    </w:docPart>
    <w:docPart>
      <w:docPartPr>
        <w:name w:val="A01C363CE6D9415C84A0EB6F45D40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5F3B7-98EC-4AF1-9F28-AA6FFB3D414A}"/>
      </w:docPartPr>
      <w:docPartBody>
        <w:p w:rsidR="00000000" w:rsidRDefault="00000000">
          <w:pPr>
            <w:pStyle w:val="A01C363CE6D9415C84A0EB6F45D405DD"/>
          </w:pPr>
          <w:r>
            <w:rPr>
              <w:lang w:eastAsia="ja-JP"/>
            </w:rPr>
            <w:t>$</w:t>
          </w:r>
        </w:p>
      </w:docPartBody>
    </w:docPart>
    <w:docPart>
      <w:docPartPr>
        <w:name w:val="F250B3AE1A2B4AE0A0ED78FE68AB4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E377A-AE0A-42FF-B1DD-7C510436FDAF}"/>
      </w:docPartPr>
      <w:docPartBody>
        <w:p w:rsidR="00000000" w:rsidRDefault="00000000">
          <w:pPr>
            <w:pStyle w:val="F250B3AE1A2B4AE0A0ED78FE68AB4217"/>
          </w:pPr>
          <w:r w:rsidRPr="00CF2287">
            <w:t>A</w:t>
          </w:r>
          <w:r>
            <w:t>mount</w:t>
          </w:r>
        </w:p>
      </w:docPartBody>
    </w:docPart>
    <w:docPart>
      <w:docPartPr>
        <w:name w:val="2AE53DD032914415A6188A83C419E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334D-3A7A-4BC3-944D-0F112C6704DB}"/>
      </w:docPartPr>
      <w:docPartBody>
        <w:p w:rsidR="00000000" w:rsidRDefault="00000000">
          <w:pPr>
            <w:pStyle w:val="2AE53DD032914415A6188A83C419E96F"/>
          </w:pPr>
          <w:r>
            <w:t>Product</w:t>
          </w:r>
        </w:p>
      </w:docPartBody>
    </w:docPart>
    <w:docPart>
      <w:docPartPr>
        <w:name w:val="4D459E00CED84153AFCE71E99258D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D3448-A045-465F-ABCF-C355DD331226}"/>
      </w:docPartPr>
      <w:docPartBody>
        <w:p w:rsidR="00000000" w:rsidRDefault="00000000">
          <w:pPr>
            <w:pStyle w:val="4D459E00CED84153AFCE71E99258D001"/>
          </w:pPr>
          <w:r>
            <w:t>Product description</w:t>
          </w:r>
        </w:p>
      </w:docPartBody>
    </w:docPart>
    <w:docPart>
      <w:docPartPr>
        <w:name w:val="8B5981255D1D4336896E4434741B5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0D7C2-5DB7-4ED8-8C7C-FC61A794AD34}"/>
      </w:docPartPr>
      <w:docPartBody>
        <w:p w:rsidR="00000000" w:rsidRDefault="00000000">
          <w:pPr>
            <w:pStyle w:val="8B5981255D1D4336896E4434741B5BA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1C8A536B600440CA287E2847B9EA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0ECCC-3645-4681-BC70-79C9E38145B4}"/>
      </w:docPartPr>
      <w:docPartBody>
        <w:p w:rsidR="00000000" w:rsidRDefault="00000000">
          <w:pPr>
            <w:pStyle w:val="71C8A536B600440CA287E2847B9EA814"/>
          </w:pPr>
          <w:r w:rsidRPr="00CF2287">
            <w:t>A</w:t>
          </w:r>
          <w:r>
            <w:t>mount</w:t>
          </w:r>
        </w:p>
      </w:docPartBody>
    </w:docPart>
    <w:docPart>
      <w:docPartPr>
        <w:name w:val="1399FA6AAC7B4E7F995D7E6B5795D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674D1-D2F5-4B5F-91D3-650B69A65B58}"/>
      </w:docPartPr>
      <w:docPartBody>
        <w:p w:rsidR="00000000" w:rsidRDefault="00000000">
          <w:pPr>
            <w:pStyle w:val="1399FA6AAC7B4E7F995D7E6B5795D79A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DEC891D9B004151A8E081C09752F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4B8D0-4A2D-4644-82AA-1263131E3A88}"/>
      </w:docPartPr>
      <w:docPartBody>
        <w:p w:rsidR="00000000" w:rsidRDefault="00000000">
          <w:pPr>
            <w:pStyle w:val="3DEC891D9B004151A8E081C09752FAA5"/>
          </w:pPr>
          <w:r w:rsidRPr="00CF2287">
            <w:t>A</w:t>
          </w:r>
          <w:r>
            <w:t>mount</w:t>
          </w:r>
        </w:p>
      </w:docPartBody>
    </w:docPart>
    <w:docPart>
      <w:docPartPr>
        <w:name w:val="B88509D980F84410B5863FCB0D582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2B2BE-C373-4DC0-BC91-E5800BB10E75}"/>
      </w:docPartPr>
      <w:docPartBody>
        <w:p w:rsidR="00000000" w:rsidRDefault="00000000">
          <w:pPr>
            <w:pStyle w:val="B88509D980F84410B5863FCB0D5824EB"/>
          </w:pPr>
          <w:r>
            <w:t>Subtotal</w:t>
          </w:r>
        </w:p>
      </w:docPartBody>
    </w:docPart>
    <w:docPart>
      <w:docPartPr>
        <w:name w:val="6E98F965D585479F97C50208819FD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A6D2F-24BF-4514-960B-4D2F3B4E92FF}"/>
      </w:docPartPr>
      <w:docPartBody>
        <w:p w:rsidR="00000000" w:rsidRDefault="00000000">
          <w:pPr>
            <w:pStyle w:val="6E98F965D585479F97C50208819FDC74"/>
          </w:pPr>
          <w:r>
            <w:t>Sales Tax</w:t>
          </w:r>
        </w:p>
      </w:docPartBody>
    </w:docPart>
    <w:docPart>
      <w:docPartPr>
        <w:name w:val="90703F3A2A1943BDAF5FA91589580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F1EBD-555D-45AD-A508-CAA8E47FD912}"/>
      </w:docPartPr>
      <w:docPartBody>
        <w:p w:rsidR="00000000" w:rsidRDefault="00000000">
          <w:pPr>
            <w:pStyle w:val="90703F3A2A1943BDAF5FA915895801AA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20"/>
    <w:rsid w:val="005C6520"/>
    <w:rsid w:val="00D1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AE771EFB374D139449AF5828F48587">
    <w:name w:val="03AE771EFB374D139449AF5828F48587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499802085C634B9490A142C79FD3B951">
    <w:name w:val="499802085C634B9490A142C79FD3B951"/>
  </w:style>
  <w:style w:type="paragraph" w:customStyle="1" w:styleId="D19A64B480C94B14902B70D543B29FDC">
    <w:name w:val="D19A64B480C94B14902B70D543B29FDC"/>
  </w:style>
  <w:style w:type="paragraph" w:customStyle="1" w:styleId="3F2C64B531B64C5CB3FFF7FC634A1616">
    <w:name w:val="3F2C64B531B64C5CB3FFF7FC634A1616"/>
  </w:style>
  <w:style w:type="paragraph" w:customStyle="1" w:styleId="7D3642768B9446FCA747520E37D450BE">
    <w:name w:val="7D3642768B9446FCA747520E37D450BE"/>
  </w:style>
  <w:style w:type="paragraph" w:customStyle="1" w:styleId="C8C868D57F894559AB05CCA1B4F4A9CC">
    <w:name w:val="C8C868D57F894559AB05CCA1B4F4A9CC"/>
  </w:style>
  <w:style w:type="paragraph" w:customStyle="1" w:styleId="BDE0101AC808427F8B8E37A03760287F">
    <w:name w:val="BDE0101AC808427F8B8E37A03760287F"/>
  </w:style>
  <w:style w:type="paragraph" w:customStyle="1" w:styleId="48B2A9DB34A64F68811EDF07EE4F429C">
    <w:name w:val="48B2A9DB34A64F68811EDF07EE4F429C"/>
  </w:style>
  <w:style w:type="paragraph" w:customStyle="1" w:styleId="6A2D2E1F4977485783B179DA84DA4F5E">
    <w:name w:val="6A2D2E1F4977485783B179DA84DA4F5E"/>
  </w:style>
  <w:style w:type="paragraph" w:customStyle="1" w:styleId="41B4D9BA2A3D4994AE0BFD1A5E2588C6">
    <w:name w:val="41B4D9BA2A3D4994AE0BFD1A5E2588C6"/>
  </w:style>
  <w:style w:type="paragraph" w:customStyle="1" w:styleId="ADF0E9CEE38B49ED87402354625D6856">
    <w:name w:val="ADF0E9CEE38B49ED87402354625D6856"/>
  </w:style>
  <w:style w:type="paragraph" w:customStyle="1" w:styleId="542B5778A79D4B2BA1EDBC4435B12410">
    <w:name w:val="542B5778A79D4B2BA1EDBC4435B12410"/>
  </w:style>
  <w:style w:type="paragraph" w:customStyle="1" w:styleId="68D27A7337544CF9A28337E62EA7C125">
    <w:name w:val="68D27A7337544CF9A28337E62EA7C125"/>
  </w:style>
  <w:style w:type="paragraph" w:customStyle="1" w:styleId="504087447F0B40F181BAEEADCCFA38F8">
    <w:name w:val="504087447F0B40F181BAEEADCCFA38F8"/>
  </w:style>
  <w:style w:type="paragraph" w:customStyle="1" w:styleId="5065FB8184FE4DD99C2C445B9C17C97C">
    <w:name w:val="5065FB8184FE4DD99C2C445B9C17C97C"/>
  </w:style>
  <w:style w:type="paragraph" w:customStyle="1" w:styleId="1842B6C3EF30492B96FD3342855BC473">
    <w:name w:val="1842B6C3EF30492B96FD3342855BC473"/>
  </w:style>
  <w:style w:type="paragraph" w:customStyle="1" w:styleId="CD5006CC9ACC4EAFB9565520C2475FEB">
    <w:name w:val="CD5006CC9ACC4EAFB9565520C2475FEB"/>
  </w:style>
  <w:style w:type="paragraph" w:customStyle="1" w:styleId="577F5C1C65CC4853889A0D97BD9BCA5F">
    <w:name w:val="577F5C1C65CC4853889A0D97BD9BCA5F"/>
  </w:style>
  <w:style w:type="paragraph" w:customStyle="1" w:styleId="F4BF164E4C014497A13EF21B3D000521">
    <w:name w:val="F4BF164E4C014497A13EF21B3D000521"/>
  </w:style>
  <w:style w:type="paragraph" w:customStyle="1" w:styleId="15BE22E7018143F29501F728514DF1C5">
    <w:name w:val="15BE22E7018143F29501F728514DF1C5"/>
  </w:style>
  <w:style w:type="paragraph" w:customStyle="1" w:styleId="88AB58E6706B474092A76CBE3E7B3C91">
    <w:name w:val="88AB58E6706B474092A76CBE3E7B3C91"/>
  </w:style>
  <w:style w:type="paragraph" w:customStyle="1" w:styleId="969159B098834F989D1727B57510E79E">
    <w:name w:val="969159B098834F989D1727B57510E79E"/>
  </w:style>
  <w:style w:type="paragraph" w:customStyle="1" w:styleId="440FCDDE025646FD86FDF8ADA5C580E7">
    <w:name w:val="440FCDDE025646FD86FDF8ADA5C580E7"/>
  </w:style>
  <w:style w:type="paragraph" w:customStyle="1" w:styleId="8B16395C5F2E4C10AC5A00274F7AC24C">
    <w:name w:val="8B16395C5F2E4C10AC5A00274F7AC24C"/>
  </w:style>
  <w:style w:type="paragraph" w:customStyle="1" w:styleId="CFFA90F5F1974024853BB3B570297FF2">
    <w:name w:val="CFFA90F5F1974024853BB3B570297FF2"/>
  </w:style>
  <w:style w:type="paragraph" w:customStyle="1" w:styleId="9EB1D31EEF93492C9C3484199649DED3">
    <w:name w:val="9EB1D31EEF93492C9C3484199649DED3"/>
  </w:style>
  <w:style w:type="paragraph" w:customStyle="1" w:styleId="CE11F9B61090435A8CEFD52BA270844E">
    <w:name w:val="CE11F9B61090435A8CEFD52BA270844E"/>
  </w:style>
  <w:style w:type="paragraph" w:customStyle="1" w:styleId="05E5228BCE3547F49801064008302C8E">
    <w:name w:val="05E5228BCE3547F49801064008302C8E"/>
  </w:style>
  <w:style w:type="paragraph" w:customStyle="1" w:styleId="49561C54545A4CC1855C86AE4E19FA64">
    <w:name w:val="49561C54545A4CC1855C86AE4E19FA64"/>
  </w:style>
  <w:style w:type="paragraph" w:customStyle="1" w:styleId="D67453DC6A734A5D83148201E6303C5B">
    <w:name w:val="D67453DC6A734A5D83148201E6303C5B"/>
  </w:style>
  <w:style w:type="paragraph" w:customStyle="1" w:styleId="67395DBE46D94C359B3A6B0C0B656F41">
    <w:name w:val="67395DBE46D94C359B3A6B0C0B656F41"/>
  </w:style>
  <w:style w:type="paragraph" w:customStyle="1" w:styleId="55DA060442F44E0A91799492004AC210">
    <w:name w:val="55DA060442F44E0A91799492004AC210"/>
  </w:style>
  <w:style w:type="paragraph" w:customStyle="1" w:styleId="7FE13815031A4CB2A84EF1C948C8C445">
    <w:name w:val="7FE13815031A4CB2A84EF1C948C8C445"/>
  </w:style>
  <w:style w:type="paragraph" w:customStyle="1" w:styleId="4887C97FBA3F410B9BD68EF8EFBA1780">
    <w:name w:val="4887C97FBA3F410B9BD68EF8EFBA1780"/>
  </w:style>
  <w:style w:type="paragraph" w:customStyle="1" w:styleId="F8E578E3EFE2477C99730F99FEE9E2A8">
    <w:name w:val="F8E578E3EFE2477C99730F99FEE9E2A8"/>
  </w:style>
  <w:style w:type="paragraph" w:customStyle="1" w:styleId="51DFC339764C49E3BA39062C1AE421FC">
    <w:name w:val="51DFC339764C49E3BA39062C1AE421FC"/>
  </w:style>
  <w:style w:type="paragraph" w:customStyle="1" w:styleId="D060322AF53743B996526D3BE85B8B62">
    <w:name w:val="D060322AF53743B996526D3BE85B8B62"/>
  </w:style>
  <w:style w:type="paragraph" w:customStyle="1" w:styleId="9964730BDFC24EA3B5C8FA2B58D490C3">
    <w:name w:val="9964730BDFC24EA3B5C8FA2B58D490C3"/>
  </w:style>
  <w:style w:type="paragraph" w:customStyle="1" w:styleId="BEF48768CDF946388EA7808DB9A421F6">
    <w:name w:val="BEF48768CDF946388EA7808DB9A421F6"/>
  </w:style>
  <w:style w:type="paragraph" w:customStyle="1" w:styleId="D4B90E04CC484335AAE903B8646BBCEA">
    <w:name w:val="D4B90E04CC484335AAE903B8646BBCEA"/>
  </w:style>
  <w:style w:type="paragraph" w:customStyle="1" w:styleId="1F256A84B42A433A9B4FD542F272B6AF">
    <w:name w:val="1F256A84B42A433A9B4FD542F272B6AF"/>
  </w:style>
  <w:style w:type="paragraph" w:customStyle="1" w:styleId="02C9016FDFAA4BDBA00DBF528A57FE53">
    <w:name w:val="02C9016FDFAA4BDBA00DBF528A57FE53"/>
  </w:style>
  <w:style w:type="paragraph" w:customStyle="1" w:styleId="A01C363CE6D9415C84A0EB6F45D405DD">
    <w:name w:val="A01C363CE6D9415C84A0EB6F45D405DD"/>
  </w:style>
  <w:style w:type="paragraph" w:customStyle="1" w:styleId="F250B3AE1A2B4AE0A0ED78FE68AB4217">
    <w:name w:val="F250B3AE1A2B4AE0A0ED78FE68AB4217"/>
  </w:style>
  <w:style w:type="paragraph" w:customStyle="1" w:styleId="2AE53DD032914415A6188A83C419E96F">
    <w:name w:val="2AE53DD032914415A6188A83C419E96F"/>
  </w:style>
  <w:style w:type="paragraph" w:customStyle="1" w:styleId="4D459E00CED84153AFCE71E99258D001">
    <w:name w:val="4D459E00CED84153AFCE71E99258D001"/>
  </w:style>
  <w:style w:type="paragraph" w:customStyle="1" w:styleId="8B5981255D1D4336896E4434741B5BA1">
    <w:name w:val="8B5981255D1D4336896E4434741B5BA1"/>
  </w:style>
  <w:style w:type="paragraph" w:customStyle="1" w:styleId="71C8A536B600440CA287E2847B9EA814">
    <w:name w:val="71C8A536B600440CA287E2847B9EA814"/>
  </w:style>
  <w:style w:type="paragraph" w:customStyle="1" w:styleId="1399FA6AAC7B4E7F995D7E6B5795D79A">
    <w:name w:val="1399FA6AAC7B4E7F995D7E6B5795D79A"/>
  </w:style>
  <w:style w:type="paragraph" w:customStyle="1" w:styleId="3DEC891D9B004151A8E081C09752FAA5">
    <w:name w:val="3DEC891D9B004151A8E081C09752FAA5"/>
  </w:style>
  <w:style w:type="paragraph" w:customStyle="1" w:styleId="B88509D980F84410B5863FCB0D5824EB">
    <w:name w:val="B88509D980F84410B5863FCB0D5824EB"/>
  </w:style>
  <w:style w:type="paragraph" w:customStyle="1" w:styleId="6E98F965D585479F97C50208819FDC74">
    <w:name w:val="6E98F965D585479F97C50208819FDC74"/>
  </w:style>
  <w:style w:type="paragraph" w:customStyle="1" w:styleId="90703F3A2A1943BDAF5FA915895801AA">
    <w:name w:val="90703F3A2A1943BDAF5FA91589580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{13815AF0-F763-4B84-A6F2-27C3A14D28DB}TF6fd441b8-4f38-4d5b-9d90-9b8b007e3c9d5b0b3636_win32-c159e9a4d421.dotx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2025-10-13T02:16:00Z</dcterms:created>
  <dcterms:modified xsi:type="dcterms:W3CDTF">2025-10-13T02:16:00Z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